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9472" w14:textId="41E628CA" w:rsidR="0007343A" w:rsidRPr="004D5E1D" w:rsidRDefault="004D5E1D" w:rsidP="00322679">
      <w:pPr>
        <w:spacing w:before="120"/>
        <w:rPr>
          <w:b/>
          <w:lang w:val="en-US"/>
        </w:rPr>
      </w:pPr>
      <w:r w:rsidRPr="004D5E1D">
        <w:rPr>
          <w:b/>
          <w:lang w:val="en-US"/>
        </w:rPr>
        <w:t>TPI-</w:t>
      </w:r>
      <w:proofErr w:type="spellStart"/>
      <w:r w:rsidRPr="004D5E1D">
        <w:rPr>
          <w:b/>
          <w:lang w:val="en-US"/>
        </w:rPr>
        <w:t>OutSidersGPT</w:t>
      </w:r>
      <w:proofErr w:type="spellEnd"/>
      <w:r w:rsidR="004C53FB" w:rsidRPr="004D5E1D">
        <w:rPr>
          <w:b/>
          <w:lang w:val="en-US"/>
        </w:rPr>
        <w:tab/>
      </w:r>
      <w:r w:rsidR="00FE1E9D" w:rsidRPr="004D5E1D">
        <w:rPr>
          <w:b/>
          <w:lang w:val="en-US"/>
        </w:rPr>
        <w:t xml:space="preserve">PV </w:t>
      </w:r>
      <w:r w:rsidR="0070592F" w:rsidRPr="004D5E1D">
        <w:rPr>
          <w:b/>
          <w:lang w:val="en-US"/>
        </w:rPr>
        <w:t>N°</w:t>
      </w:r>
      <w:r w:rsidR="00F60B74" w:rsidRPr="004D5E1D">
        <w:rPr>
          <w:b/>
          <w:lang w:val="en-US"/>
        </w:rPr>
        <w:t>01</w:t>
      </w:r>
      <w:r w:rsidR="0007343A" w:rsidRPr="004D5E1D">
        <w:rPr>
          <w:b/>
          <w:lang w:val="en-US"/>
        </w:rPr>
        <w:t xml:space="preserve"> </w:t>
      </w:r>
    </w:p>
    <w:p w14:paraId="6ECBB247" w14:textId="77777777" w:rsidR="00DC0275" w:rsidRPr="004D5E1D" w:rsidRDefault="003F0793">
      <w:pPr>
        <w:rPr>
          <w:i/>
          <w:lang w:val="en-US"/>
        </w:rPr>
      </w:pPr>
      <w:r w:rsidRPr="004D5E1D">
        <w:rPr>
          <w:i/>
          <w:lang w:val="en-US"/>
        </w:rPr>
        <w:t>V</w:t>
      </w:r>
      <w:r w:rsidR="0007343A" w:rsidRPr="004D5E1D">
        <w:rPr>
          <w:i/>
          <w:lang w:val="en-US"/>
        </w:rPr>
        <w:t xml:space="preserve">ersion </w:t>
      </w:r>
      <w:r w:rsidR="0070592F" w:rsidRPr="004D5E1D">
        <w:rPr>
          <w:i/>
          <w:lang w:val="en-US"/>
        </w:rPr>
        <w:t>1</w:t>
      </w:r>
      <w:r w:rsidR="0007343A" w:rsidRPr="004D5E1D">
        <w:rPr>
          <w:i/>
          <w:lang w:val="en-US"/>
        </w:rPr>
        <w:t xml:space="preserve"> </w:t>
      </w:r>
    </w:p>
    <w:p w14:paraId="178337F8" w14:textId="77777777" w:rsidR="00DC0275" w:rsidRDefault="00FE1E9D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Compte rendu de réunion</w:t>
      </w:r>
    </w:p>
    <w:p w14:paraId="2006E768" w14:textId="77777777" w:rsidR="00DC0275" w:rsidRDefault="00DC0275">
      <w:pPr>
        <w:rPr>
          <w:b/>
          <w:sz w:val="20"/>
          <w:szCs w:val="20"/>
        </w:rPr>
      </w:pPr>
    </w:p>
    <w:p w14:paraId="43E8511B" w14:textId="7FF50CDB" w:rsidR="00DC0275" w:rsidRDefault="00C33A91" w:rsidP="00BE2E9E">
      <w:pPr>
        <w:tabs>
          <w:tab w:val="left" w:pos="2127"/>
        </w:tabs>
        <w:rPr>
          <w:sz w:val="20"/>
          <w:szCs w:val="20"/>
        </w:rPr>
      </w:pPr>
      <w:r>
        <w:rPr>
          <w:sz w:val="20"/>
          <w:szCs w:val="20"/>
        </w:rPr>
        <w:t xml:space="preserve">Lieu et date : </w:t>
      </w:r>
      <w:r>
        <w:rPr>
          <w:sz w:val="20"/>
          <w:szCs w:val="20"/>
        </w:rPr>
        <w:tab/>
      </w:r>
      <w:r w:rsidR="00F60B74">
        <w:rPr>
          <w:sz w:val="20"/>
          <w:szCs w:val="20"/>
        </w:rPr>
        <w:t>20.05.2025</w:t>
      </w:r>
      <w:r>
        <w:rPr>
          <w:sz w:val="20"/>
          <w:szCs w:val="20"/>
        </w:rPr>
        <w:t xml:space="preserve"> </w:t>
      </w:r>
      <w:r w:rsidR="0070592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60B74">
        <w:rPr>
          <w:sz w:val="20"/>
          <w:szCs w:val="20"/>
        </w:rPr>
        <w:t>8h10</w:t>
      </w:r>
      <w:r w:rsidR="00FE1E9D">
        <w:rPr>
          <w:sz w:val="20"/>
          <w:szCs w:val="20"/>
        </w:rPr>
        <w:t xml:space="preserve"> / </w:t>
      </w:r>
      <w:r w:rsidR="00F60B74">
        <w:rPr>
          <w:sz w:val="20"/>
          <w:szCs w:val="20"/>
        </w:rPr>
        <w:t>EMF</w:t>
      </w:r>
    </w:p>
    <w:p w14:paraId="34DD8E9A" w14:textId="525BE926" w:rsidR="00182654" w:rsidRPr="00493675" w:rsidRDefault="00FE1E9D" w:rsidP="00182654">
      <w:pPr>
        <w:tabs>
          <w:tab w:val="left" w:pos="2127"/>
        </w:tabs>
        <w:rPr>
          <w:sz w:val="20"/>
          <w:szCs w:val="20"/>
          <w:lang w:val="fr-CH"/>
        </w:rPr>
      </w:pPr>
      <w:r w:rsidRPr="00171254">
        <w:rPr>
          <w:sz w:val="20"/>
          <w:szCs w:val="20"/>
          <w:lang w:val="fr-CH"/>
        </w:rPr>
        <w:t>Présent</w:t>
      </w:r>
      <w:r w:rsidR="00BE2E9E">
        <w:rPr>
          <w:sz w:val="20"/>
          <w:szCs w:val="20"/>
          <w:lang w:val="fr-CH"/>
        </w:rPr>
        <w:t>-e-</w:t>
      </w:r>
      <w:r w:rsidRPr="00171254">
        <w:rPr>
          <w:sz w:val="20"/>
          <w:szCs w:val="20"/>
          <w:lang w:val="fr-CH"/>
        </w:rPr>
        <w:t xml:space="preserve">s : </w:t>
      </w:r>
      <w:r w:rsidRPr="00171254">
        <w:rPr>
          <w:sz w:val="20"/>
          <w:szCs w:val="20"/>
          <w:lang w:val="fr-CH"/>
        </w:rPr>
        <w:tab/>
      </w:r>
      <w:r w:rsidR="00F60B74">
        <w:rPr>
          <w:sz w:val="20"/>
          <w:szCs w:val="20"/>
          <w:lang w:val="fr-CH"/>
        </w:rPr>
        <w:t>Clara Brodard</w:t>
      </w:r>
      <w:r w:rsidR="0070592F" w:rsidRPr="00171254">
        <w:rPr>
          <w:sz w:val="20"/>
          <w:szCs w:val="20"/>
          <w:lang w:val="fr-CH"/>
        </w:rPr>
        <w:t>,</w:t>
      </w:r>
      <w:r w:rsidR="00ED7F62" w:rsidRPr="00171254">
        <w:rPr>
          <w:sz w:val="20"/>
          <w:szCs w:val="20"/>
          <w:lang w:val="fr-CH"/>
        </w:rPr>
        <w:t xml:space="preserve"> </w:t>
      </w:r>
      <w:r w:rsidR="00F60B74">
        <w:rPr>
          <w:sz w:val="20"/>
          <w:szCs w:val="20"/>
          <w:lang w:val="fr-CH"/>
        </w:rPr>
        <w:t xml:space="preserve">Mario </w:t>
      </w:r>
      <w:proofErr w:type="spellStart"/>
      <w:r w:rsidR="00F60B74">
        <w:rPr>
          <w:sz w:val="20"/>
          <w:szCs w:val="20"/>
          <w:lang w:val="fr-CH"/>
        </w:rPr>
        <w:t>Ramalho</w:t>
      </w:r>
      <w:proofErr w:type="spellEnd"/>
      <w:r w:rsidR="008522D8">
        <w:rPr>
          <w:sz w:val="20"/>
          <w:szCs w:val="20"/>
          <w:lang w:val="fr-CH"/>
        </w:rPr>
        <w:t xml:space="preserve">, </w:t>
      </w:r>
      <w:r w:rsidR="00F60B74">
        <w:rPr>
          <w:sz w:val="20"/>
          <w:szCs w:val="20"/>
          <w:lang w:val="fr-CH"/>
        </w:rPr>
        <w:t xml:space="preserve">Marc </w:t>
      </w:r>
      <w:proofErr w:type="spellStart"/>
      <w:r w:rsidR="00F60B74">
        <w:rPr>
          <w:sz w:val="20"/>
          <w:szCs w:val="20"/>
          <w:lang w:val="fr-CH"/>
        </w:rPr>
        <w:t>Denervaud</w:t>
      </w:r>
      <w:proofErr w:type="spellEnd"/>
      <w:r w:rsidR="00F60B74">
        <w:rPr>
          <w:sz w:val="20"/>
          <w:szCs w:val="20"/>
          <w:lang w:val="fr-CH"/>
        </w:rPr>
        <w:t>, David Jaquier</w:t>
      </w:r>
    </w:p>
    <w:p w14:paraId="32B46EF5" w14:textId="77777777" w:rsidR="00DC0275" w:rsidRDefault="00712DA6">
      <w:pPr>
        <w:rPr>
          <w:sz w:val="20"/>
          <w:szCs w:val="20"/>
        </w:rPr>
      </w:pPr>
      <w:r>
        <w:pict w14:anchorId="7B48C841">
          <v:rect id="_x0000_i1025" style="width:0;height:1.5pt" o:hralign="center" o:hrstd="t" o:hr="t" fillcolor="#a0a0a0" stroked="f"/>
        </w:pict>
      </w:r>
    </w:p>
    <w:p w14:paraId="4F116BA5" w14:textId="32673366" w:rsidR="000A1386" w:rsidRDefault="00F60B74" w:rsidP="00322679">
      <w:pPr>
        <w:numPr>
          <w:ilvl w:val="0"/>
          <w:numId w:val="1"/>
        </w:numPr>
        <w:spacing w:before="120" w:after="60"/>
        <w:ind w:left="426" w:hanging="357"/>
        <w:rPr>
          <w:sz w:val="20"/>
          <w:szCs w:val="20"/>
        </w:rPr>
      </w:pPr>
      <w:r>
        <w:rPr>
          <w:sz w:val="20"/>
          <w:szCs w:val="20"/>
        </w:rPr>
        <w:t>Etat de la situation, discussion sur le déroulement du TPI et des parties administratives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522D8" w:rsidRPr="00AE7779" w14:paraId="5074BE28" w14:textId="77777777" w:rsidTr="00322679">
        <w:tc>
          <w:tcPr>
            <w:tcW w:w="9628" w:type="dxa"/>
            <w:shd w:val="clear" w:color="auto" w:fill="DAEEF3" w:themeFill="accent5" w:themeFillTint="33"/>
          </w:tcPr>
          <w:p w14:paraId="6A5B6D15" w14:textId="52CA7942" w:rsidR="008522D8" w:rsidRPr="00AE7779" w:rsidRDefault="00A50117" w:rsidP="00322679">
            <w:pPr>
              <w:spacing w:line="276" w:lineRule="auto"/>
              <w:ind w:left="426"/>
              <w:rPr>
                <w:color w:val="31849B" w:themeColor="accent5" w:themeShade="BF"/>
                <w:sz w:val="24"/>
                <w:szCs w:val="20"/>
              </w:rPr>
            </w:pPr>
            <w:r>
              <w:rPr>
                <w:color w:val="31849B" w:themeColor="accent5" w:themeShade="BF"/>
                <w:sz w:val="24"/>
                <w:szCs w:val="20"/>
              </w:rPr>
              <w:t>Présentation TPI</w:t>
            </w:r>
          </w:p>
        </w:tc>
      </w:tr>
      <w:tr w:rsidR="008522D8" w:rsidRPr="005A05BB" w14:paraId="49E43B45" w14:textId="77777777" w:rsidTr="00322679">
        <w:tc>
          <w:tcPr>
            <w:tcW w:w="9628" w:type="dxa"/>
          </w:tcPr>
          <w:p w14:paraId="29AFE437" w14:textId="1CFC1172" w:rsidR="008522D8" w:rsidRPr="00A50117" w:rsidRDefault="00A50117" w:rsidP="00322679">
            <w:pPr>
              <w:pStyle w:val="Paragraphedeliste"/>
              <w:numPr>
                <w:ilvl w:val="0"/>
                <w:numId w:val="14"/>
              </w:numPr>
              <w:ind w:left="426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Le déroulement est le suivant :</w:t>
            </w:r>
          </w:p>
          <w:p w14:paraId="3DA2CF69" w14:textId="60E3EFB6" w:rsidR="00A50117" w:rsidRPr="00A50117" w:rsidRDefault="00A50117" w:rsidP="00502402">
            <w:pPr>
              <w:pStyle w:val="Paragraphedeliste"/>
              <w:ind w:left="426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20 minutes de présentation</w:t>
            </w:r>
            <w:r w:rsidR="00502402">
              <w:rPr>
                <w:sz w:val="20"/>
                <w:szCs w:val="20"/>
              </w:rPr>
              <w:t>, 10 minutes de démonstration puis environ 20 minutes de questions</w:t>
            </w:r>
          </w:p>
          <w:p w14:paraId="456B8BEF" w14:textId="15BBF1A9" w:rsidR="008522D8" w:rsidRPr="00502402" w:rsidRDefault="00502402" w:rsidP="00502402">
            <w:pPr>
              <w:pStyle w:val="Paragraphedeliste"/>
              <w:numPr>
                <w:ilvl w:val="0"/>
                <w:numId w:val="14"/>
              </w:numPr>
              <w:ind w:left="426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La date de la présentation du TPI est fixée au 6 juin, 9h en salle A32 à l’EMF.</w:t>
            </w:r>
          </w:p>
        </w:tc>
      </w:tr>
      <w:tr w:rsidR="008522D8" w:rsidRPr="005C128C" w14:paraId="6F34F9A7" w14:textId="77777777" w:rsidTr="00322679">
        <w:tc>
          <w:tcPr>
            <w:tcW w:w="9628" w:type="dxa"/>
            <w:shd w:val="clear" w:color="auto" w:fill="DAEEF3" w:themeFill="accent5" w:themeFillTint="33"/>
          </w:tcPr>
          <w:p w14:paraId="53C2B20A" w14:textId="7F2EC779" w:rsidR="008522D8" w:rsidRPr="005C128C" w:rsidRDefault="00502402" w:rsidP="00322679">
            <w:pPr>
              <w:ind w:left="426"/>
              <w:rPr>
                <w:sz w:val="20"/>
                <w:szCs w:val="20"/>
              </w:rPr>
            </w:pPr>
            <w:r>
              <w:rPr>
                <w:color w:val="31849B" w:themeColor="accent5" w:themeShade="BF"/>
                <w:sz w:val="24"/>
                <w:szCs w:val="20"/>
              </w:rPr>
              <w:t>Déroulement TPI</w:t>
            </w:r>
          </w:p>
        </w:tc>
      </w:tr>
      <w:tr w:rsidR="008522D8" w:rsidRPr="003E3930" w14:paraId="6FCB2EC0" w14:textId="77777777" w:rsidTr="00322679">
        <w:tc>
          <w:tcPr>
            <w:tcW w:w="9628" w:type="dxa"/>
          </w:tcPr>
          <w:p w14:paraId="75FDC251" w14:textId="3B74AA1D" w:rsidR="00502402" w:rsidRDefault="004D5E1D" w:rsidP="00A50117">
            <w:pPr>
              <w:pStyle w:val="Paragraphedeliste"/>
              <w:numPr>
                <w:ilvl w:val="0"/>
                <w:numId w:val="14"/>
              </w:numPr>
              <w:ind w:left="426"/>
              <w:rPr>
                <w:sz w:val="20"/>
                <w:szCs w:val="20"/>
              </w:rPr>
            </w:pPr>
            <w:r w:rsidRPr="004D5E1D">
              <w:rPr>
                <w:sz w:val="20"/>
                <w:szCs w:val="20"/>
              </w:rPr>
              <w:t>Prioris</w:t>
            </w:r>
            <w:r>
              <w:rPr>
                <w:sz w:val="20"/>
                <w:szCs w:val="20"/>
              </w:rPr>
              <w:t>er</w:t>
            </w:r>
            <w:r w:rsidRPr="004D5E1D">
              <w:rPr>
                <w:sz w:val="20"/>
                <w:szCs w:val="20"/>
              </w:rPr>
              <w:t xml:space="preserve"> ce qui est demandé dans le cahier des charges</w:t>
            </w:r>
            <w:r>
              <w:rPr>
                <w:sz w:val="20"/>
                <w:szCs w:val="20"/>
              </w:rPr>
              <w:t>, et encore plus les fonctionnalités du projet de priorité haute.</w:t>
            </w:r>
          </w:p>
          <w:p w14:paraId="44859B88" w14:textId="4F09655D" w:rsidR="004D5E1D" w:rsidRDefault="004D5E1D" w:rsidP="004D5E1D">
            <w:pPr>
              <w:pStyle w:val="Paragraphedeliste"/>
              <w:numPr>
                <w:ilvl w:val="0"/>
                <w:numId w:val="14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Attention à faire des tests fonctionnels de manière professionnelle et de faire les tests le long du projet.</w:t>
            </w:r>
          </w:p>
          <w:p w14:paraId="45C6E7E2" w14:textId="080F6354" w:rsidR="004D5E1D" w:rsidRPr="004D5E1D" w:rsidRDefault="004D5E1D" w:rsidP="004D5E1D">
            <w:pPr>
              <w:pStyle w:val="Paragraphedeliste"/>
              <w:numPr>
                <w:ilvl w:val="0"/>
                <w:numId w:val="14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 du choix du modèle de IA, il faudra justifier le choix soit dans la documentation soit dans le journal de travail.</w:t>
            </w:r>
          </w:p>
          <w:p w14:paraId="30E37B17" w14:textId="34BA9BF4" w:rsidR="00A50117" w:rsidRPr="00E06282" w:rsidRDefault="00A50117" w:rsidP="00A50117">
            <w:pPr>
              <w:pStyle w:val="Paragraphedeliste"/>
              <w:numPr>
                <w:ilvl w:val="0"/>
                <w:numId w:val="14"/>
              </w:numPr>
              <w:ind w:left="426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Attention le rendu du rapport sur </w:t>
            </w:r>
            <w:proofErr w:type="spellStart"/>
            <w:r>
              <w:rPr>
                <w:sz w:val="20"/>
                <w:szCs w:val="20"/>
              </w:rPr>
              <w:t>pkorg</w:t>
            </w:r>
            <w:proofErr w:type="spellEnd"/>
            <w:r>
              <w:rPr>
                <w:sz w:val="20"/>
                <w:szCs w:val="20"/>
              </w:rPr>
              <w:t xml:space="preserve"> est à faire le 2 juin avant 17h</w:t>
            </w:r>
          </w:p>
          <w:p w14:paraId="639BEC75" w14:textId="2314A619" w:rsidR="008522D8" w:rsidRPr="00502402" w:rsidRDefault="008522D8" w:rsidP="00502402">
            <w:pPr>
              <w:ind w:left="66"/>
              <w:rPr>
                <w:sz w:val="18"/>
                <w:szCs w:val="18"/>
              </w:rPr>
            </w:pPr>
          </w:p>
        </w:tc>
      </w:tr>
    </w:tbl>
    <w:p w14:paraId="4ECB32E4" w14:textId="77777777" w:rsidR="008522D8" w:rsidRPr="006C7EA4" w:rsidRDefault="008522D8" w:rsidP="00322679">
      <w:pPr>
        <w:numPr>
          <w:ilvl w:val="0"/>
          <w:numId w:val="1"/>
        </w:numPr>
        <w:spacing w:before="120" w:after="60"/>
        <w:ind w:left="426" w:hanging="357"/>
        <w:rPr>
          <w:sz w:val="20"/>
          <w:szCs w:val="20"/>
        </w:rPr>
      </w:pPr>
      <w:r>
        <w:rPr>
          <w:sz w:val="20"/>
          <w:szCs w:val="20"/>
        </w:rPr>
        <w:t>Prochaine réunion</w:t>
      </w:r>
    </w:p>
    <w:p w14:paraId="646C2706" w14:textId="70F38C98" w:rsidR="00AC2629" w:rsidRDefault="00BE2E9E" w:rsidP="00322679">
      <w:p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Date et heure : </w:t>
      </w:r>
      <w:r>
        <w:rPr>
          <w:sz w:val="20"/>
          <w:szCs w:val="20"/>
        </w:rPr>
        <w:tab/>
      </w:r>
      <w:r w:rsidR="00712DA6">
        <w:rPr>
          <w:sz w:val="20"/>
          <w:szCs w:val="20"/>
        </w:rPr>
        <w:t>28.05.2025 15h</w:t>
      </w:r>
    </w:p>
    <w:p w14:paraId="2421F4FC" w14:textId="15078098" w:rsidR="00BE2E9E" w:rsidRDefault="00BE2E9E" w:rsidP="00322679">
      <w:pPr>
        <w:tabs>
          <w:tab w:val="left" w:pos="2127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Lieu : </w:t>
      </w:r>
      <w:r>
        <w:rPr>
          <w:sz w:val="20"/>
          <w:szCs w:val="20"/>
        </w:rPr>
        <w:tab/>
      </w:r>
      <w:r w:rsidR="00712DA6">
        <w:rPr>
          <w:sz w:val="20"/>
          <w:szCs w:val="20"/>
        </w:rPr>
        <w:t>EMF</w:t>
      </w:r>
    </w:p>
    <w:p w14:paraId="45C03F4A" w14:textId="77777777" w:rsidR="00182654" w:rsidRPr="00BB215D" w:rsidRDefault="00182654" w:rsidP="00BB215D">
      <w:pPr>
        <w:rPr>
          <w:sz w:val="20"/>
          <w:szCs w:val="20"/>
        </w:rPr>
      </w:pPr>
    </w:p>
    <w:sectPr w:rsidR="00182654" w:rsidRPr="00BB215D" w:rsidSect="00322679">
      <w:headerReference w:type="default" r:id="rId11"/>
      <w:footerReference w:type="default" r:id="rId12"/>
      <w:pgSz w:w="11909" w:h="16834"/>
      <w:pgMar w:top="284" w:right="340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C6CDC" w14:textId="77777777" w:rsidR="00F60B74" w:rsidRDefault="00F60B74">
      <w:pPr>
        <w:spacing w:line="240" w:lineRule="auto"/>
      </w:pPr>
      <w:r>
        <w:separator/>
      </w:r>
    </w:p>
  </w:endnote>
  <w:endnote w:type="continuationSeparator" w:id="0">
    <w:p w14:paraId="2DFF7093" w14:textId="77777777" w:rsidR="00F60B74" w:rsidRDefault="00F60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A80FB" w14:textId="77777777" w:rsidR="00DC0275" w:rsidRDefault="00712DA6" w:rsidP="00322679">
    <w:pPr>
      <w:pBdr>
        <w:top w:val="single" w:sz="4" w:space="1" w:color="auto"/>
      </w:pBdr>
      <w:tabs>
        <w:tab w:val="center" w:pos="6521"/>
        <w:tab w:val="right" w:pos="10632"/>
      </w:tabs>
    </w:pPr>
    <w:sdt>
      <w:sdtPr>
        <w:alias w:val="Société"/>
        <w:tag w:val=""/>
        <w:id w:val="-830594095"/>
        <w:placeholde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22679">
          <w:t>Etat de Fribourg - EMF Info - Phase Pro</w:t>
        </w:r>
      </w:sdtContent>
    </w:sdt>
    <w:r w:rsidR="00322679">
      <w:tab/>
    </w:r>
    <w:sdt>
      <w:sdtPr>
        <w:alias w:val="Auteur "/>
        <w:tag w:val=""/>
        <w:id w:val="192803528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60B74">
          <w:t>Brodard Clara</w:t>
        </w:r>
      </w:sdtContent>
    </w:sdt>
    <w:r w:rsidR="003149EE">
      <w:tab/>
      <w:t xml:space="preserve">         </w:t>
    </w:r>
    <w:r w:rsidR="00FE1E9D">
      <w:t xml:space="preserve">Page </w:t>
    </w:r>
    <w:r w:rsidR="00FE1E9D">
      <w:fldChar w:fldCharType="begin"/>
    </w:r>
    <w:r w:rsidR="00FE1E9D">
      <w:instrText>PAGE</w:instrText>
    </w:r>
    <w:r w:rsidR="00FE1E9D">
      <w:fldChar w:fldCharType="separate"/>
    </w:r>
    <w:r w:rsidR="006963E9">
      <w:rPr>
        <w:noProof/>
      </w:rPr>
      <w:t>1</w:t>
    </w:r>
    <w:r w:rsidR="00FE1E9D">
      <w:fldChar w:fldCharType="end"/>
    </w:r>
    <w:r w:rsidR="00FE1E9D">
      <w:t xml:space="preserve"> sur </w:t>
    </w:r>
    <w:r w:rsidR="00FE1E9D">
      <w:fldChar w:fldCharType="begin"/>
    </w:r>
    <w:r w:rsidR="00FE1E9D">
      <w:instrText>NUMPAGES</w:instrText>
    </w:r>
    <w:r w:rsidR="00FE1E9D">
      <w:fldChar w:fldCharType="separate"/>
    </w:r>
    <w:r w:rsidR="006963E9">
      <w:rPr>
        <w:noProof/>
      </w:rPr>
      <w:t>1</w:t>
    </w:r>
    <w:r w:rsidR="00FE1E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E4A2B" w14:textId="77777777" w:rsidR="00F60B74" w:rsidRDefault="00F60B74">
      <w:pPr>
        <w:spacing w:line="240" w:lineRule="auto"/>
      </w:pPr>
      <w:r>
        <w:separator/>
      </w:r>
    </w:p>
  </w:footnote>
  <w:footnote w:type="continuationSeparator" w:id="0">
    <w:p w14:paraId="444D050D" w14:textId="77777777" w:rsidR="00F60B74" w:rsidRDefault="00F60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833ED" w14:textId="68138776" w:rsidR="00DC0275" w:rsidRDefault="00322679" w:rsidP="00322679">
    <w:pPr>
      <w:pBdr>
        <w:bottom w:val="single" w:sz="4" w:space="1" w:color="auto"/>
      </w:pBdr>
      <w:tabs>
        <w:tab w:val="center" w:pos="4536"/>
        <w:tab w:val="right" w:pos="9029"/>
      </w:tabs>
    </w:pPr>
    <w:r>
      <w:rPr>
        <w:noProof/>
      </w:rPr>
      <w:drawing>
        <wp:inline distT="0" distB="0" distL="0" distR="0" wp14:anchorId="483D4A7B" wp14:editId="725F28DF">
          <wp:extent cx="1038225" cy="618606"/>
          <wp:effectExtent l="0" t="0" r="0" b="0"/>
          <wp:docPr id="981664965" name="Image 1" descr="Une image contenant texte, Police, capture d’écran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664965" name="Image 1" descr="Une image contenant texte, Police, capture d’écran, Graphique&#10;&#10;Description générée automatiquemen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62" t="11675" b="12723"/>
                  <a:stretch/>
                </pic:blipFill>
                <pic:spPr bwMode="auto">
                  <a:xfrm>
                    <a:off x="0" y="0"/>
                    <a:ext cx="1044327" cy="6222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 w:rsidR="00F60B74">
      <w:t>TPI-</w:t>
    </w:r>
    <w:proofErr w:type="spellStart"/>
    <w:r w:rsidR="00F60B74">
      <w:t>OutSidersGPT</w:t>
    </w:r>
    <w:proofErr w:type="spellEnd"/>
    <w:r w:rsidR="00BE2E9E">
      <w:tab/>
    </w:r>
    <w:r w:rsidR="00BE2E9E">
      <w:fldChar w:fldCharType="begin"/>
    </w:r>
    <w:r w:rsidR="00BE2E9E">
      <w:instrText xml:space="preserve"> DATE  \@ "dd.MM.yyyy"  \* MERGEFORMAT </w:instrText>
    </w:r>
    <w:r w:rsidR="00BE2E9E">
      <w:fldChar w:fldCharType="separate"/>
    </w:r>
    <w:r w:rsidR="00F60B74">
      <w:rPr>
        <w:noProof/>
      </w:rPr>
      <w:t>20.05.2025</w:t>
    </w:r>
    <w:r w:rsidR="00BE2E9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687B"/>
    <w:multiLevelType w:val="hybridMultilevel"/>
    <w:tmpl w:val="0DD87C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6CD"/>
    <w:multiLevelType w:val="hybridMultilevel"/>
    <w:tmpl w:val="D77C6D36"/>
    <w:lvl w:ilvl="0" w:tplc="4DD8EA6C">
      <w:numFmt w:val="bullet"/>
      <w:lvlText w:val="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4EDE"/>
    <w:multiLevelType w:val="hybridMultilevel"/>
    <w:tmpl w:val="DFE6164E"/>
    <w:lvl w:ilvl="0" w:tplc="C1BA891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35979C8"/>
    <w:multiLevelType w:val="hybridMultilevel"/>
    <w:tmpl w:val="72A466C0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708F7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4A2F57"/>
    <w:multiLevelType w:val="hybridMultilevel"/>
    <w:tmpl w:val="AE78AD9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AC7906"/>
    <w:multiLevelType w:val="hybridMultilevel"/>
    <w:tmpl w:val="55E0D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826C6"/>
    <w:multiLevelType w:val="hybridMultilevel"/>
    <w:tmpl w:val="95149754"/>
    <w:lvl w:ilvl="0" w:tplc="D5640D9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7D26C1"/>
    <w:multiLevelType w:val="hybridMultilevel"/>
    <w:tmpl w:val="D5A80E10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717A63"/>
    <w:multiLevelType w:val="hybridMultilevel"/>
    <w:tmpl w:val="EE26BC42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E82DFE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0D0311"/>
    <w:multiLevelType w:val="hybridMultilevel"/>
    <w:tmpl w:val="C390E270"/>
    <w:lvl w:ilvl="0" w:tplc="10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C5B3F4F"/>
    <w:multiLevelType w:val="multilevel"/>
    <w:tmpl w:val="E83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7C72F2"/>
    <w:multiLevelType w:val="hybridMultilevel"/>
    <w:tmpl w:val="5932341A"/>
    <w:lvl w:ilvl="0" w:tplc="E3E432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E6DF5"/>
    <w:multiLevelType w:val="hybridMultilevel"/>
    <w:tmpl w:val="B4D60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F4931"/>
    <w:multiLevelType w:val="hybridMultilevel"/>
    <w:tmpl w:val="BD6A147A"/>
    <w:lvl w:ilvl="0" w:tplc="94309D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250CF"/>
    <w:multiLevelType w:val="hybridMultilevel"/>
    <w:tmpl w:val="3F88B530"/>
    <w:lvl w:ilvl="0" w:tplc="94309D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F5BA7"/>
    <w:multiLevelType w:val="hybridMultilevel"/>
    <w:tmpl w:val="DAC07E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E03C7"/>
    <w:multiLevelType w:val="hybridMultilevel"/>
    <w:tmpl w:val="4628C6FC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9C72EF"/>
    <w:multiLevelType w:val="hybridMultilevel"/>
    <w:tmpl w:val="056A1680"/>
    <w:lvl w:ilvl="0" w:tplc="377016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A18A4"/>
    <w:multiLevelType w:val="hybridMultilevel"/>
    <w:tmpl w:val="F3522D3E"/>
    <w:lvl w:ilvl="0" w:tplc="C1BA891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FC6B22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2791075">
    <w:abstractNumId w:val="21"/>
  </w:num>
  <w:num w:numId="2" w16cid:durableId="305623494">
    <w:abstractNumId w:val="8"/>
  </w:num>
  <w:num w:numId="3" w16cid:durableId="1635941401">
    <w:abstractNumId w:val="3"/>
  </w:num>
  <w:num w:numId="4" w16cid:durableId="1580863859">
    <w:abstractNumId w:val="14"/>
  </w:num>
  <w:num w:numId="5" w16cid:durableId="294726160">
    <w:abstractNumId w:val="17"/>
  </w:num>
  <w:num w:numId="6" w16cid:durableId="808934318">
    <w:abstractNumId w:val="0"/>
  </w:num>
  <w:num w:numId="7" w16cid:durableId="437914019">
    <w:abstractNumId w:val="12"/>
  </w:num>
  <w:num w:numId="8" w16cid:durableId="1210532725">
    <w:abstractNumId w:val="6"/>
  </w:num>
  <w:num w:numId="9" w16cid:durableId="1711416438">
    <w:abstractNumId w:val="11"/>
  </w:num>
  <w:num w:numId="10" w16cid:durableId="1221480136">
    <w:abstractNumId w:val="10"/>
  </w:num>
  <w:num w:numId="11" w16cid:durableId="41028960">
    <w:abstractNumId w:val="4"/>
  </w:num>
  <w:num w:numId="12" w16cid:durableId="1692949431">
    <w:abstractNumId w:val="7"/>
  </w:num>
  <w:num w:numId="13" w16cid:durableId="1650475739">
    <w:abstractNumId w:val="13"/>
  </w:num>
  <w:num w:numId="14" w16cid:durableId="1566911115">
    <w:abstractNumId w:val="16"/>
  </w:num>
  <w:num w:numId="15" w16cid:durableId="1134180577">
    <w:abstractNumId w:val="1"/>
  </w:num>
  <w:num w:numId="16" w16cid:durableId="899823504">
    <w:abstractNumId w:val="19"/>
  </w:num>
  <w:num w:numId="17" w16cid:durableId="1310095994">
    <w:abstractNumId w:val="18"/>
  </w:num>
  <w:num w:numId="18" w16cid:durableId="1222714569">
    <w:abstractNumId w:val="15"/>
  </w:num>
  <w:num w:numId="19" w16cid:durableId="367993411">
    <w:abstractNumId w:val="2"/>
  </w:num>
  <w:num w:numId="20" w16cid:durableId="149905962">
    <w:abstractNumId w:val="9"/>
  </w:num>
  <w:num w:numId="21" w16cid:durableId="1603344217">
    <w:abstractNumId w:val="20"/>
  </w:num>
  <w:num w:numId="22" w16cid:durableId="72904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74"/>
    <w:rsid w:val="000059A9"/>
    <w:rsid w:val="00006370"/>
    <w:rsid w:val="000242ED"/>
    <w:rsid w:val="00031745"/>
    <w:rsid w:val="00032F3F"/>
    <w:rsid w:val="0004372C"/>
    <w:rsid w:val="000476AB"/>
    <w:rsid w:val="0007343A"/>
    <w:rsid w:val="000821F2"/>
    <w:rsid w:val="00092D1B"/>
    <w:rsid w:val="0009635C"/>
    <w:rsid w:val="000A1386"/>
    <w:rsid w:val="000B41F9"/>
    <w:rsid w:val="000C68F4"/>
    <w:rsid w:val="00102578"/>
    <w:rsid w:val="00123345"/>
    <w:rsid w:val="001254C5"/>
    <w:rsid w:val="00127465"/>
    <w:rsid w:val="001441D4"/>
    <w:rsid w:val="00171254"/>
    <w:rsid w:val="00182237"/>
    <w:rsid w:val="00182654"/>
    <w:rsid w:val="00183380"/>
    <w:rsid w:val="001A26E6"/>
    <w:rsid w:val="001A31B3"/>
    <w:rsid w:val="001A606A"/>
    <w:rsid w:val="001A7C10"/>
    <w:rsid w:val="001C12AE"/>
    <w:rsid w:val="001C2FA1"/>
    <w:rsid w:val="001D1F9B"/>
    <w:rsid w:val="001E265E"/>
    <w:rsid w:val="001F4A6A"/>
    <w:rsid w:val="001F4B09"/>
    <w:rsid w:val="001F65B9"/>
    <w:rsid w:val="00203628"/>
    <w:rsid w:val="002054DB"/>
    <w:rsid w:val="0022150F"/>
    <w:rsid w:val="002240D1"/>
    <w:rsid w:val="00224726"/>
    <w:rsid w:val="0024070E"/>
    <w:rsid w:val="002474F9"/>
    <w:rsid w:val="002558A9"/>
    <w:rsid w:val="00257EE8"/>
    <w:rsid w:val="0027540B"/>
    <w:rsid w:val="00280F3C"/>
    <w:rsid w:val="00291824"/>
    <w:rsid w:val="00291F03"/>
    <w:rsid w:val="00292AE9"/>
    <w:rsid w:val="00294F41"/>
    <w:rsid w:val="002B0942"/>
    <w:rsid w:val="002C35C6"/>
    <w:rsid w:val="002C6C19"/>
    <w:rsid w:val="002D4167"/>
    <w:rsid w:val="002D51BB"/>
    <w:rsid w:val="002E066B"/>
    <w:rsid w:val="002E16E8"/>
    <w:rsid w:val="002E6353"/>
    <w:rsid w:val="00301B87"/>
    <w:rsid w:val="003061AD"/>
    <w:rsid w:val="003063A1"/>
    <w:rsid w:val="003149EE"/>
    <w:rsid w:val="00317BB8"/>
    <w:rsid w:val="00322679"/>
    <w:rsid w:val="0032711F"/>
    <w:rsid w:val="003326CE"/>
    <w:rsid w:val="00332801"/>
    <w:rsid w:val="00333CCE"/>
    <w:rsid w:val="0036053B"/>
    <w:rsid w:val="00365100"/>
    <w:rsid w:val="003679AD"/>
    <w:rsid w:val="003772BD"/>
    <w:rsid w:val="00380F9C"/>
    <w:rsid w:val="003868AD"/>
    <w:rsid w:val="00392100"/>
    <w:rsid w:val="003B4C22"/>
    <w:rsid w:val="003C2EAF"/>
    <w:rsid w:val="003C3D73"/>
    <w:rsid w:val="003E3930"/>
    <w:rsid w:val="003F0793"/>
    <w:rsid w:val="00404CC6"/>
    <w:rsid w:val="00423C13"/>
    <w:rsid w:val="00441CA4"/>
    <w:rsid w:val="0047246A"/>
    <w:rsid w:val="004769BD"/>
    <w:rsid w:val="00476A30"/>
    <w:rsid w:val="0048001C"/>
    <w:rsid w:val="00484C97"/>
    <w:rsid w:val="00487E96"/>
    <w:rsid w:val="00493675"/>
    <w:rsid w:val="004A15B1"/>
    <w:rsid w:val="004B64BB"/>
    <w:rsid w:val="004C0728"/>
    <w:rsid w:val="004C53FB"/>
    <w:rsid w:val="004D5E1D"/>
    <w:rsid w:val="004D7057"/>
    <w:rsid w:val="004E0FEE"/>
    <w:rsid w:val="004E6EA9"/>
    <w:rsid w:val="004E7F12"/>
    <w:rsid w:val="004F0C21"/>
    <w:rsid w:val="004F60E3"/>
    <w:rsid w:val="00502402"/>
    <w:rsid w:val="00502DF2"/>
    <w:rsid w:val="00505F41"/>
    <w:rsid w:val="00510137"/>
    <w:rsid w:val="00540661"/>
    <w:rsid w:val="005513AA"/>
    <w:rsid w:val="00557576"/>
    <w:rsid w:val="005637CF"/>
    <w:rsid w:val="005652E7"/>
    <w:rsid w:val="005776CE"/>
    <w:rsid w:val="0058369F"/>
    <w:rsid w:val="0058700D"/>
    <w:rsid w:val="005A05BB"/>
    <w:rsid w:val="005A3DFE"/>
    <w:rsid w:val="005B0987"/>
    <w:rsid w:val="005C128C"/>
    <w:rsid w:val="005C5562"/>
    <w:rsid w:val="005D6BBB"/>
    <w:rsid w:val="00604F7E"/>
    <w:rsid w:val="00607765"/>
    <w:rsid w:val="006131E9"/>
    <w:rsid w:val="0063013E"/>
    <w:rsid w:val="00650239"/>
    <w:rsid w:val="00655F98"/>
    <w:rsid w:val="00660FC5"/>
    <w:rsid w:val="0066537F"/>
    <w:rsid w:val="00666450"/>
    <w:rsid w:val="006816CA"/>
    <w:rsid w:val="006963E9"/>
    <w:rsid w:val="00697F9D"/>
    <w:rsid w:val="006C7EA4"/>
    <w:rsid w:val="006D142A"/>
    <w:rsid w:val="006E0FEA"/>
    <w:rsid w:val="006E7E63"/>
    <w:rsid w:val="007050E7"/>
    <w:rsid w:val="0070592F"/>
    <w:rsid w:val="00712DA6"/>
    <w:rsid w:val="007134B5"/>
    <w:rsid w:val="00732DFD"/>
    <w:rsid w:val="00743720"/>
    <w:rsid w:val="00752B27"/>
    <w:rsid w:val="00766906"/>
    <w:rsid w:val="00776538"/>
    <w:rsid w:val="007A14BF"/>
    <w:rsid w:val="007C0874"/>
    <w:rsid w:val="007E1711"/>
    <w:rsid w:val="00806137"/>
    <w:rsid w:val="0081516D"/>
    <w:rsid w:val="00823A41"/>
    <w:rsid w:val="008422A5"/>
    <w:rsid w:val="00844484"/>
    <w:rsid w:val="00846D96"/>
    <w:rsid w:val="008522D8"/>
    <w:rsid w:val="00861E81"/>
    <w:rsid w:val="00861F54"/>
    <w:rsid w:val="008749AE"/>
    <w:rsid w:val="008811B0"/>
    <w:rsid w:val="00882938"/>
    <w:rsid w:val="008A7FF9"/>
    <w:rsid w:val="008C0EF1"/>
    <w:rsid w:val="008C4BDD"/>
    <w:rsid w:val="008C72EB"/>
    <w:rsid w:val="008D1D05"/>
    <w:rsid w:val="008E068A"/>
    <w:rsid w:val="008E607C"/>
    <w:rsid w:val="008E6C63"/>
    <w:rsid w:val="00923775"/>
    <w:rsid w:val="00943DB5"/>
    <w:rsid w:val="00957809"/>
    <w:rsid w:val="00960147"/>
    <w:rsid w:val="00960DB4"/>
    <w:rsid w:val="00972DAD"/>
    <w:rsid w:val="009779D0"/>
    <w:rsid w:val="00982177"/>
    <w:rsid w:val="009A3718"/>
    <w:rsid w:val="009C0693"/>
    <w:rsid w:val="00A162B6"/>
    <w:rsid w:val="00A16C50"/>
    <w:rsid w:val="00A270FB"/>
    <w:rsid w:val="00A32DF8"/>
    <w:rsid w:val="00A50117"/>
    <w:rsid w:val="00A50719"/>
    <w:rsid w:val="00A54931"/>
    <w:rsid w:val="00A62374"/>
    <w:rsid w:val="00A63FBE"/>
    <w:rsid w:val="00A64620"/>
    <w:rsid w:val="00A86E84"/>
    <w:rsid w:val="00A924F0"/>
    <w:rsid w:val="00AA4CB3"/>
    <w:rsid w:val="00AA7856"/>
    <w:rsid w:val="00AC25A3"/>
    <w:rsid w:val="00AC2629"/>
    <w:rsid w:val="00AC60B9"/>
    <w:rsid w:val="00AE7779"/>
    <w:rsid w:val="00B21B31"/>
    <w:rsid w:val="00B23693"/>
    <w:rsid w:val="00B337B8"/>
    <w:rsid w:val="00B41067"/>
    <w:rsid w:val="00B42119"/>
    <w:rsid w:val="00B76D72"/>
    <w:rsid w:val="00B869E5"/>
    <w:rsid w:val="00BA3EF5"/>
    <w:rsid w:val="00BB17A9"/>
    <w:rsid w:val="00BB215D"/>
    <w:rsid w:val="00BC0E61"/>
    <w:rsid w:val="00BD6E80"/>
    <w:rsid w:val="00BE2E9E"/>
    <w:rsid w:val="00C05CDF"/>
    <w:rsid w:val="00C1272C"/>
    <w:rsid w:val="00C15999"/>
    <w:rsid w:val="00C25C85"/>
    <w:rsid w:val="00C33A91"/>
    <w:rsid w:val="00C47A49"/>
    <w:rsid w:val="00C6543C"/>
    <w:rsid w:val="00C72191"/>
    <w:rsid w:val="00C7533C"/>
    <w:rsid w:val="00C95556"/>
    <w:rsid w:val="00CA4E6B"/>
    <w:rsid w:val="00CC4A63"/>
    <w:rsid w:val="00CC76D8"/>
    <w:rsid w:val="00CC7BBF"/>
    <w:rsid w:val="00CD060D"/>
    <w:rsid w:val="00CD7A6B"/>
    <w:rsid w:val="00CE0566"/>
    <w:rsid w:val="00CE3AF5"/>
    <w:rsid w:val="00CE7866"/>
    <w:rsid w:val="00D047BC"/>
    <w:rsid w:val="00D22804"/>
    <w:rsid w:val="00D51AE9"/>
    <w:rsid w:val="00D54B5F"/>
    <w:rsid w:val="00D73009"/>
    <w:rsid w:val="00D94F55"/>
    <w:rsid w:val="00DA13C4"/>
    <w:rsid w:val="00DB1E8F"/>
    <w:rsid w:val="00DC0275"/>
    <w:rsid w:val="00DC763A"/>
    <w:rsid w:val="00DE414B"/>
    <w:rsid w:val="00DE4741"/>
    <w:rsid w:val="00DE72D2"/>
    <w:rsid w:val="00E06282"/>
    <w:rsid w:val="00E06410"/>
    <w:rsid w:val="00E3326F"/>
    <w:rsid w:val="00E54CFA"/>
    <w:rsid w:val="00E72BB9"/>
    <w:rsid w:val="00E768AE"/>
    <w:rsid w:val="00E868F7"/>
    <w:rsid w:val="00EA4115"/>
    <w:rsid w:val="00EA6985"/>
    <w:rsid w:val="00EB496E"/>
    <w:rsid w:val="00ED6CA9"/>
    <w:rsid w:val="00ED7F62"/>
    <w:rsid w:val="00EE1FCB"/>
    <w:rsid w:val="00EF15C2"/>
    <w:rsid w:val="00F01BCB"/>
    <w:rsid w:val="00F14B57"/>
    <w:rsid w:val="00F2263C"/>
    <w:rsid w:val="00F504DF"/>
    <w:rsid w:val="00F551F3"/>
    <w:rsid w:val="00F56642"/>
    <w:rsid w:val="00F56C9E"/>
    <w:rsid w:val="00F60B74"/>
    <w:rsid w:val="00F8449A"/>
    <w:rsid w:val="00FB1252"/>
    <w:rsid w:val="00FB7227"/>
    <w:rsid w:val="00FB75A4"/>
    <w:rsid w:val="00FD0D20"/>
    <w:rsid w:val="00FD1172"/>
    <w:rsid w:val="00FE1E9D"/>
    <w:rsid w:val="00F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24DBC1"/>
  <w15:docId w15:val="{DAE7D252-78F5-491B-A035-42EB61EC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7F9D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7A14B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4BF"/>
  </w:style>
  <w:style w:type="paragraph" w:styleId="Pieddepage">
    <w:name w:val="footer"/>
    <w:basedOn w:val="Normal"/>
    <w:link w:val="PieddepageCar"/>
    <w:uiPriority w:val="99"/>
    <w:unhideWhenUsed/>
    <w:rsid w:val="007A14B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4BF"/>
  </w:style>
  <w:style w:type="paragraph" w:styleId="Paragraphedeliste">
    <w:name w:val="List Paragraph"/>
    <w:basedOn w:val="Normal"/>
    <w:uiPriority w:val="34"/>
    <w:qFormat/>
    <w:rsid w:val="0027540B"/>
    <w:pPr>
      <w:ind w:left="720"/>
      <w:contextualSpacing/>
    </w:pPr>
    <w:rPr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34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4B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5406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41067"/>
    <w:rPr>
      <w:color w:val="0000FF" w:themeColor="hyperlink"/>
      <w:u w:val="single"/>
    </w:rPr>
  </w:style>
  <w:style w:type="paragraph" w:customStyle="1" w:styleId="Default">
    <w:name w:val="Default"/>
    <w:rsid w:val="00960147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fr-CH"/>
    </w:rPr>
  </w:style>
  <w:style w:type="character" w:styleId="Mentionnonrsolue">
    <w:name w:val="Unresolved Mention"/>
    <w:basedOn w:val="Policepardfaut"/>
    <w:uiPriority w:val="99"/>
    <w:semiHidden/>
    <w:unhideWhenUsed/>
    <w:rsid w:val="00BB215D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3226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u.net.fr.ch\perso$\Users\BrodardC09\Downloads\P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82a217-fccc-4151-840d-f52878dbd86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4EE2D3865A849A17B8956C1DED920" ma:contentTypeVersion="17" ma:contentTypeDescription="Create a new document." ma:contentTypeScope="" ma:versionID="769eb6ace07e64418c2ee4962eacc5e2">
  <xsd:schema xmlns:xsd="http://www.w3.org/2001/XMLSchema" xmlns:xs="http://www.w3.org/2001/XMLSchema" xmlns:p="http://schemas.microsoft.com/office/2006/metadata/properties" xmlns:ns3="af82a217-fccc-4151-840d-f52878dbd86d" xmlns:ns4="56b0d36f-5367-4ec6-aa2b-8af31881f0ba" targetNamespace="http://schemas.microsoft.com/office/2006/metadata/properties" ma:root="true" ma:fieldsID="7585b8cc7e5facb160e3be74b5622c15" ns3:_="" ns4:_="">
    <xsd:import namespace="af82a217-fccc-4151-840d-f52878dbd86d"/>
    <xsd:import namespace="56b0d36f-5367-4ec6-aa2b-8af31881f0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2a217-fccc-4151-840d-f52878dbd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0d36f-5367-4ec6-aa2b-8af31881f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B5DA4E-7B90-4770-ABCD-F3DAC6746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F52588-970D-4BEB-B548-B5B47C694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F45C6-F482-47A6-9D13-06B84563F606}">
  <ds:schemaRefs>
    <ds:schemaRef ds:uri="http://purl.org/dc/terms/"/>
    <ds:schemaRef ds:uri="http://www.w3.org/XML/1998/namespace"/>
    <ds:schemaRef ds:uri="http://schemas.openxmlformats.org/package/2006/metadata/core-properties"/>
    <ds:schemaRef ds:uri="af82a217-fccc-4151-840d-f52878dbd86d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56b0d36f-5367-4ec6-aa2b-8af31881f0b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6539E89-C382-4E4B-B98E-160E54E3D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2a217-fccc-4151-840d-f52878dbd86d"/>
    <ds:schemaRef ds:uri="56b0d36f-5367-4ec6-aa2b-8af31881f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PV_TEMPLATE.dotx</Template>
  <TotalTime>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Fribourg - EMF Info - Phase Pro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Brodard Clara</dc:creator>
  <cp:lastModifiedBy>Brodard Clara</cp:lastModifiedBy>
  <cp:revision>1</cp:revision>
  <cp:lastPrinted>2020-01-17T06:36:00Z</cp:lastPrinted>
  <dcterms:created xsi:type="dcterms:W3CDTF">2025-05-20T07:03:00Z</dcterms:created>
  <dcterms:modified xsi:type="dcterms:W3CDTF">2025-05-20T07:44:00Z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0x010100F4B4EE2D3865A849A17B8956C1DED920</vt:lpwstr>
  </property>
</Properties>
</file>